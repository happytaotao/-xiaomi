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8091" w14:textId="77777777" w:rsidR="006807B3" w:rsidRDefault="006807B3">
      <w:pPr>
        <w:pStyle w:val="afa"/>
        <w:tabs>
          <w:tab w:val="center" w:pos="4801"/>
        </w:tabs>
        <w:rPr>
          <w:rFonts w:ascii="宋体" w:eastAsia="宋体" w:hAnsi="宋体"/>
          <w:b/>
          <w:bCs/>
          <w:color w:val="4D4D4D" w:themeColor="text2"/>
          <w:sz w:val="24"/>
          <w:szCs w:val="24"/>
          <w14:textFill>
            <w14:solidFill>
              <w14:schemeClr w14:val="tx2">
                <w14:lumMod w14:val="75000"/>
                <w14:lumMod w14:val="75000"/>
                <w14:lumOff w14:val="25000"/>
              </w14:schemeClr>
            </w14:solidFill>
          </w14:textFill>
        </w:rPr>
      </w:pPr>
    </w:p>
    <w:p w14:paraId="6DA1EAC7" w14:textId="77777777" w:rsidR="006807B3" w:rsidRDefault="001F438B">
      <w:pPr>
        <w:pStyle w:val="afa"/>
        <w:tabs>
          <w:tab w:val="center" w:pos="4801"/>
        </w:tabs>
        <w:rPr>
          <w:rFonts w:ascii="宋体" w:eastAsia="宋体" w:hAnsi="宋体"/>
          <w:b/>
          <w:bCs/>
          <w:color w:val="4D4D4D" w:themeColor="text2"/>
          <w14:textFill>
            <w14:solidFill>
              <w14:schemeClr w14:val="tx2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D1E4E5" wp14:editId="42470387">
                <wp:simplePos x="0" y="0"/>
                <wp:positionH relativeFrom="margin">
                  <wp:posOffset>3466465</wp:posOffset>
                </wp:positionH>
                <wp:positionV relativeFrom="paragraph">
                  <wp:posOffset>6985</wp:posOffset>
                </wp:positionV>
                <wp:extent cx="2322195" cy="666750"/>
                <wp:effectExtent l="0" t="0" r="20955" b="0"/>
                <wp:wrapNone/>
                <wp:docPr id="1028" name="组合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195" cy="666750"/>
                          <a:chOff x="-65253" y="39251"/>
                          <a:chExt cx="2169224" cy="515167"/>
                        </a:xfrm>
                        <a:effectLst/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253" y="39251"/>
                            <a:ext cx="2161125" cy="51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A338F9" w14:textId="77777777" w:rsidR="006807B3" w:rsidRDefault="001F438B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b/>
                                  <w:color w:val="254665"/>
                                  <w:sz w:val="24"/>
                                  <w:szCs w:val="24"/>
                                  <w14:textFill>
                                    <w14:solidFill>
                                      <w14:srgbClr w14:val="25466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54665"/>
                                  <w:sz w:val="24"/>
                                  <w:szCs w:val="24"/>
                                  <w14:textFill>
                                    <w14:solidFill>
                                      <w14:srgbClr w14:val="25466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求职目标：前端开发工程师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34506" y="327804"/>
                            <a:ext cx="2069465" cy="77470"/>
                            <a:chOff x="0" y="-34427"/>
                            <a:chExt cx="2070219" cy="77637"/>
                          </a:xfrm>
                          <a:effectLst/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0" y="4455"/>
                              <a:ext cx="201886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56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1992582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694C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72.95pt;margin-top:0.55pt;height:52.5pt;width:182.85pt;mso-position-horizontal-relative:margin;z-index:251667456;mso-width-relative:page;mso-height-relative:page;" coordorigin="-65253,39251" coordsize="2169224,515167" o:gfxdata="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D1rukfYAAAACQEA&#10;AA8AAAAAAAAAAQAgAAAAIgAAAGRycy9kb3ducmV2LnhtbFBLAQIUABQAAAAIAIdO4kDnVF1ZVAQA&#10;APQOAAAOAAAAAAAAAAEAIAAAACcBAABkcnMvZTJvRG9jLnhtbFBLBQYAAAAABgAGAFkBAADtBwAA&#10;AAA=&#10;">
                <o:lock v:ext="edit" aspectratio="f"/>
                <v:shape id="文本框 2" o:spid="_x0000_s1026" o:spt="202" type="#_x0000_t202" style="position:absolute;left:-65253;top:39251;height:515167;width:2161125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b/>
                            <w:color w:val="254665"/>
                            <w:sz w:val="24"/>
                            <w:szCs w:val="24"/>
                            <w14:textFill>
                              <w14:solidFill>
                                <w14:srgbClr w14:val="254665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24"/>
                            <w:szCs w:val="24"/>
                            <w14:textFill>
                              <w14:solidFill>
                                <w14:srgbClr w14:val="254665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求职目标：前端开发工程师</w:t>
                        </w:r>
                      </w:p>
                    </w:txbxContent>
                  </v:textbox>
                </v:shape>
                <v:group id="_x0000_s1026" o:spid="_x0000_s1026" o:spt="203" style="position:absolute;left:34506;top:327804;height:77470;width:2069465;" coordorigin="0,-34427" coordsize="2070219,7763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4455;height:0;width:2018860;" filled="f" stroked="t" coordsize="21600,21600" o:gfxdata="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Oh8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694C3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156;top:-34427;height:77637;width:77637;v-text-anchor:middle;" fillcolor="#FFFFFF" filled="t" stroked="t" coordsize="21600,21600" o:gfxdata="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abiu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5694C3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92582;top:-34427;height:77637;width:77637;v-text-anchor:middle;" fillcolor="#FFFFFF" filled="t" stroked="t" coordsize="21600,21600" o:gfxdata="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SNue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5694C3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F1FD2" wp14:editId="11548399">
                <wp:simplePos x="0" y="0"/>
                <wp:positionH relativeFrom="column">
                  <wp:posOffset>1816100</wp:posOffset>
                </wp:positionH>
                <wp:positionV relativeFrom="page">
                  <wp:posOffset>652145</wp:posOffset>
                </wp:positionV>
                <wp:extent cx="499745" cy="563880"/>
                <wp:effectExtent l="0" t="0" r="0" b="0"/>
                <wp:wrapNone/>
                <wp:docPr id="16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A16607" w14:textId="77777777" w:rsidR="006807B3" w:rsidRDefault="001F438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143pt;margin-top:51.35pt;height:44.4pt;width:39.35pt;mso-position-vertical-relative:page;z-index:251665408;mso-width-relative:page;mso-height-relative:page;" fillcolor="#FFFFFF" filled="t" stroked="t" coordsize="864,976" o:gfxdata="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nDMh/dkAAAALAQAADwAAAAAAAAABACAA&#10;AAAiAAAAZHJzL2Rvd25yZXYueG1sUEsBAhQAFAAAAAgAh07iQKoKvjJ/BAAAOw8AAA4AAAAAAAAA&#10;AQAgAAAAKAEAAGRycy9lMm9Eb2MueG1sUEsFBgAAAAAGAAYAWQEAABkIAAAAAA==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78,162924;20244,127681;228471,6355;268381,5777;477765,125370;498009,160035;499745,400955;480079,435620;271852,556947;231363,557524;21979,437931;1735,403844;578,16292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942EB" wp14:editId="7F99365E">
                <wp:simplePos x="0" y="0"/>
                <wp:positionH relativeFrom="column">
                  <wp:posOffset>1181100</wp:posOffset>
                </wp:positionH>
                <wp:positionV relativeFrom="page">
                  <wp:posOffset>645795</wp:posOffset>
                </wp:positionV>
                <wp:extent cx="499745" cy="563880"/>
                <wp:effectExtent l="0" t="0" r="0" b="0"/>
                <wp:wrapNone/>
                <wp:docPr id="1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B817C5" w14:textId="77777777" w:rsidR="006807B3" w:rsidRDefault="001F438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简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93pt;margin-top:50.85pt;height:44.4pt;width:39.35pt;mso-position-vertical-relative:page;z-index:251663360;mso-width-relative:page;mso-height-relative:page;" fillcolor="#FFFFFF" filled="t" stroked="t" coordsize="864,976" o:gfxdata="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GJfQkdcAAAALAQAADwAAAAAAAAABACAAAAAi&#10;AAAAZHJzL2Rvd25yZXYueG1sUEsBAhQAFAAAAAgAh07iQIVK3HF+BAAAOw8AAA4AAAAAAAAAAQAg&#10;AAAAJgEAAGRycy9lMm9Eb2MueG1sUEsFBgAAAAAGAAYAWQEAABYIAAAAAA==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78,162924;20244,127681;228471,6355;268381,5777;477765,125370;498009,160035;499745,400955;480079,435620;271852,556947;231363,557524;21979,437931;1735,403844;578,16292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79DE0" wp14:editId="0C00593E">
                <wp:simplePos x="0" y="0"/>
                <wp:positionH relativeFrom="column">
                  <wp:posOffset>577850</wp:posOffset>
                </wp:positionH>
                <wp:positionV relativeFrom="page">
                  <wp:posOffset>645795</wp:posOffset>
                </wp:positionV>
                <wp:extent cx="499745" cy="563880"/>
                <wp:effectExtent l="0" t="0" r="0" b="0"/>
                <wp:wrapNone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62C484" w14:textId="77777777" w:rsidR="006807B3" w:rsidRDefault="001F438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职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45.5pt;margin-top:50.85pt;height:44.4pt;width:39.35pt;mso-position-vertical-relative:page;z-index:251661312;mso-width-relative:page;mso-height-relative:page;" fillcolor="#FFFFFF" filled="t" stroked="t" coordsize="864,976" o:gfxdata="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LdrqF3XAAAACgEAAA8AAAAAAAAAAQAgAAAA&#10;IgAAAGRycy9kb3ducmV2LnhtbFBLAQIUABQAAAAIAIdO4kBgdQJPfwQAADsPAAAOAAAAAAAAAAEA&#10;IAAAACYBAABkcnMvZTJvRG9jLnhtbFBLBQYAAAAABgAGAFkBAAAXCAAAAAA=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78,162924;20244,127681;228471,6355;268381,5777;477765,125370;498009,160035;499745,400955;480079,435620;271852,556947;231363,557524;21979,437931;1735,403844;578,16292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C6237" wp14:editId="4D007E6B">
                <wp:simplePos x="0" y="0"/>
                <wp:positionH relativeFrom="column">
                  <wp:posOffset>0</wp:posOffset>
                </wp:positionH>
                <wp:positionV relativeFrom="page">
                  <wp:posOffset>639445</wp:posOffset>
                </wp:positionV>
                <wp:extent cx="480695" cy="596900"/>
                <wp:effectExtent l="0" t="0" r="14605" b="12700"/>
                <wp:wrapNone/>
                <wp:docPr id="102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0695" cy="59690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89CC1D" w14:textId="77777777" w:rsidR="006807B3" w:rsidRDefault="001F438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  <w14:textFill>
                                  <w14:solidFill>
                                    <w14:srgbClr w14:val="254665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0pt;margin-top:50.35pt;height:47pt;width:37.85pt;mso-position-vertical-relative:page;z-index:251659264;mso-width-relative:page;mso-height-relative:page;" fillcolor="#FFFFFF" filled="t" stroked="t" coordsize="864,976" o:gfxdata="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BOQO891gAAAAcBAAAP&#10;AAAAAAAAAAEAIAAAACIAAABkcnMvZG93bnJldi54bWxQSwECFAAUAAAACACHTuJAz92UpY0EAABX&#10;DwAADgAAAAAAAAABACAAAAAlAQAAZHJzL2Uyb0RvYy54bWxQSwUGAAAAAAYABgBZAQAAJAgAAAAA&#10;" path="m1,282c0,260,16,233,35,221c395,11,395,11,395,11c414,0,445,0,464,10c826,217,826,217,826,217c846,228,861,255,861,277c864,694,864,694,864,694c864,716,849,743,830,754c470,964,470,964,470,964c451,976,419,976,400,965c38,758,38,758,38,758c19,748,3,721,3,699l1,282xe">
                <v:path textboxrect="0,0,864,976" o:connectlocs="556,172464;19472,135158;219762,6727;258151,6115;459553,132712;479025,169407;480695,424435;461778,461129;261489,589561;222543,590172;21141,463576;1669,427492;556,172464" o:connectangles="0,0,0,0,0,0,0,0,0,0,0,0,0"/>
                <v:fill on="t" focussize="0,0"/>
                <v:stroke weight="1.12503937007874pt" color="#5694C3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8"/>
                          <w14:textFill>
                            <w14:solidFill>
                              <w14:srgbClr w14:val="254665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</w:t>
                      </w:r>
                    </w:p>
                  </w:txbxContent>
                </v:textbox>
              </v:shape>
            </w:pict>
          </mc:Fallback>
        </mc:AlternateContent>
      </w:r>
    </w:p>
    <w:p w14:paraId="77B8C5A8" w14:textId="77777777" w:rsidR="006807B3" w:rsidRDefault="001F438B">
      <w:pPr>
        <w:pStyle w:val="1"/>
        <w:rPr>
          <w:rFonts w:ascii="宋体" w:eastAsia="宋体" w:hAnsi="宋体"/>
          <w:bCs/>
          <w:kern w:val="28"/>
          <w:szCs w:val="28"/>
        </w:rPr>
      </w:pPr>
      <w:r>
        <w:rPr>
          <w:rFonts w:ascii="微软雅黑" w:eastAsia="微软雅黑" w:hAnsi="微软雅黑" w:hint="eastAsia"/>
          <w:bCs/>
          <w:kern w:val="28"/>
          <w:szCs w:val="28"/>
        </w:rPr>
        <w:t>基本信息</w:t>
      </w:r>
    </w:p>
    <w:p w14:paraId="0683B77E" w14:textId="77777777" w:rsidR="006807B3" w:rsidRDefault="001F438B">
      <w:pPr>
        <w:spacing w:line="180" w:lineRule="auto"/>
        <w:ind w:firstLineChars="200" w:firstLine="480"/>
        <w:rPr>
          <w:rFonts w:ascii="微软雅黑" w:eastAsia="微软雅黑" w:hAnsi="微软雅黑"/>
          <w:sz w:val="24"/>
          <w:szCs w:val="24"/>
          <w:lang w:val="zh-CN" w:bidi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姓 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名</w:t>
      </w:r>
      <w:r>
        <w:rPr>
          <w:rFonts w:ascii="微软雅黑" w:eastAsia="微软雅黑" w:hAnsi="微软雅黑" w:cs="微软雅黑" w:hint="eastAsia"/>
          <w:sz w:val="24"/>
          <w:szCs w:val="24"/>
        </w:rPr>
        <w:t>：赵涛</w:t>
      </w:r>
      <w:r>
        <w:rPr>
          <w:rFonts w:ascii="微软雅黑" w:eastAsia="微软雅黑" w:hAnsi="微软雅黑"/>
          <w:sz w:val="24"/>
          <w:szCs w:val="24"/>
          <w:lang w:val="zh-CN" w:bidi="zh-CN"/>
        </w:rPr>
        <w:t xml:space="preserve">                                        </w:t>
      </w:r>
      <w:r>
        <w:rPr>
          <w:rFonts w:ascii="微软雅黑" w:eastAsia="微软雅黑" w:hAnsi="微软雅黑"/>
          <w:b/>
          <w:bCs/>
          <w:sz w:val="24"/>
          <w:szCs w:val="24"/>
          <w:lang w:val="zh-CN" w:bidi="zh-CN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籍 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贯</w:t>
      </w:r>
      <w:r>
        <w:rPr>
          <w:rFonts w:ascii="微软雅黑" w:eastAsia="微软雅黑" w:hAnsi="微软雅黑" w:cs="微软雅黑" w:hint="eastAsia"/>
          <w:sz w:val="24"/>
          <w:szCs w:val="24"/>
        </w:rPr>
        <w:t>：河北省张家口</w:t>
      </w:r>
    </w:p>
    <w:p w14:paraId="06232130" w14:textId="54CCEA22" w:rsidR="006807B3" w:rsidRDefault="001F438B">
      <w:pPr>
        <w:spacing w:line="180" w:lineRule="auto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性 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别</w:t>
      </w:r>
      <w:r>
        <w:rPr>
          <w:rFonts w:ascii="微软雅黑" w:eastAsia="微软雅黑" w:hAnsi="微软雅黑" w:cs="微软雅黑" w:hint="eastAsia"/>
          <w:sz w:val="24"/>
          <w:szCs w:val="24"/>
        </w:rPr>
        <w:t>：男</w:t>
      </w:r>
      <w:r>
        <w:rPr>
          <w:rFonts w:ascii="微软雅黑" w:eastAsia="微软雅黑" w:hAnsi="微软雅黑" w:hint="eastAsia"/>
          <w:sz w:val="24"/>
          <w:szCs w:val="24"/>
          <w:lang w:val="zh-CN" w:bidi="zh-CN"/>
        </w:rPr>
        <w:t xml:space="preserve"> </w:t>
      </w:r>
      <w:r>
        <w:rPr>
          <w:rFonts w:ascii="微软雅黑" w:eastAsia="微软雅黑" w:hAnsi="微软雅黑"/>
          <w:sz w:val="24"/>
          <w:szCs w:val="24"/>
          <w:lang w:val="zh-CN" w:bidi="zh-CN"/>
        </w:rPr>
        <w:t xml:space="preserve">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工作经验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2944B0"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年 </w:t>
      </w:r>
    </w:p>
    <w:p w14:paraId="0CBCDBB3" w14:textId="77777777" w:rsidR="006807B3" w:rsidRDefault="001F438B">
      <w:pPr>
        <w:spacing w:line="180" w:lineRule="auto"/>
        <w:ind w:firstLineChars="200" w:firstLine="480"/>
        <w:rPr>
          <w:rFonts w:ascii="微软雅黑" w:eastAsia="微软雅黑" w:hAnsi="微软雅黑"/>
          <w:b/>
          <w:bCs/>
          <w:sz w:val="24"/>
          <w:szCs w:val="24"/>
          <w:lang w:val="zh-CN" w:bidi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联系电话：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</w:rPr>
        <w:t>8331344921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                     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邮箱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qduantao@163.com</w:t>
      </w:r>
    </w:p>
    <w:p w14:paraId="44450A6A" w14:textId="77777777" w:rsidR="006807B3" w:rsidRDefault="001416B6">
      <w:pPr>
        <w:pStyle w:val="1"/>
        <w:spacing w:line="360" w:lineRule="auto"/>
        <w:rPr>
          <w:rFonts w:eastAsia="黑体"/>
        </w:rPr>
      </w:pPr>
      <w:sdt>
        <w:sdtPr>
          <w:alias w:val="求职意向："/>
          <w:tag w:val="求职意向："/>
          <w:id w:val="-731932020"/>
          <w:placeholder>
            <w:docPart w:val="27B5C00BBF754D0998939B1E8550BD40"/>
          </w:placeholder>
          <w:temporary/>
          <w:showingPlcHdr/>
          <w15:appearance w15:val="hidden"/>
        </w:sdtPr>
        <w:sdtEndPr/>
        <w:sdtContent>
          <w:r w:rsidR="001F438B">
            <w:rPr>
              <w:rFonts w:ascii="微软雅黑" w:eastAsia="微软雅黑" w:hAnsi="微软雅黑"/>
              <w:bCs/>
              <w:kern w:val="28"/>
              <w:szCs w:val="28"/>
            </w:rPr>
            <w:t>求职意向</w:t>
          </w:r>
        </w:sdtContent>
      </w:sdt>
    </w:p>
    <w:p w14:paraId="27AD5AAD" w14:textId="77777777" w:rsidR="006807B3" w:rsidRDefault="001F438B">
      <w:pPr>
        <w:spacing w:line="180" w:lineRule="auto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工作岗位：web前端工程师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工作性质：全职</w:t>
      </w:r>
    </w:p>
    <w:p w14:paraId="407C7457" w14:textId="77777777" w:rsidR="006807B3" w:rsidRDefault="001F438B">
      <w:pPr>
        <w:spacing w:line="180" w:lineRule="auto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目前状况：离职状态，可立即上岗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工作地点：北京</w:t>
      </w:r>
    </w:p>
    <w:p w14:paraId="0188111D" w14:textId="77777777" w:rsidR="006807B3" w:rsidRDefault="001F438B">
      <w:pPr>
        <w:pStyle w:val="1"/>
        <w:rPr>
          <w:rFonts w:ascii="微软雅黑" w:eastAsia="微软雅黑" w:hAnsi="微软雅黑"/>
          <w:bCs/>
          <w:kern w:val="28"/>
          <w:szCs w:val="28"/>
        </w:rPr>
      </w:pPr>
      <w:r>
        <w:rPr>
          <w:rFonts w:ascii="微软雅黑" w:eastAsia="微软雅黑" w:hAnsi="微软雅黑" w:hint="eastAsia"/>
          <w:bCs/>
          <w:kern w:val="28"/>
          <w:szCs w:val="28"/>
        </w:rPr>
        <w:t>专业技能</w:t>
      </w:r>
    </w:p>
    <w:p w14:paraId="5C054167" w14:textId="77777777" w:rsidR="006807B3" w:rsidRDefault="001F438B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熟练使用HTML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CSS3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、快速创建页面，熟悉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HTML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和CSS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新特性。</w:t>
      </w:r>
    </w:p>
    <w:p w14:paraId="50AAEB47" w14:textId="77777777" w:rsidR="006807B3" w:rsidRDefault="001F438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熟悉Java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cript，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Es6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新特性了解jQuery。</w:t>
      </w:r>
    </w:p>
    <w:p w14:paraId="4810E673" w14:textId="77777777" w:rsidR="006807B3" w:rsidRDefault="001F438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熟练使用 Vue 全家桶 ( vue + vuex + axios + vue-router ) 构建项目。</w:t>
      </w:r>
    </w:p>
    <w:p w14:paraId="4B659395" w14:textId="77777777" w:rsidR="006807B3" w:rsidRDefault="001F438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熟练使用Element-UI、Vant、bootstrap等前端主流UI框架。</w:t>
      </w:r>
    </w:p>
    <w:p w14:paraId="12DB91C0" w14:textId="77777777" w:rsidR="006807B3" w:rsidRDefault="001F438B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熟练Ajax，Axios 技术进行前后端的数据交互。</w:t>
      </w:r>
    </w:p>
    <w:p w14:paraId="0C732554" w14:textId="77777777" w:rsidR="006807B3" w:rsidRDefault="001F438B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能熟练使用S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wiper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、Echart等插件，提高开发效率。</w:t>
      </w:r>
    </w:p>
    <w:p w14:paraId="386BD24B" w14:textId="77777777" w:rsidR="006807B3" w:rsidRDefault="001F438B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熟练Git管理工具， 了解Webpage等自动化工具。</w:t>
      </w:r>
    </w:p>
    <w:p w14:paraId="1B6F6BBA" w14:textId="77777777" w:rsidR="006807B3" w:rsidRDefault="001F438B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熟悉微信小程序，可用微信开发者工具进行简单开发。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1C84884D" w14:textId="77777777" w:rsidR="006807B3" w:rsidRDefault="001F438B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了解React框架。</w:t>
      </w:r>
    </w:p>
    <w:p w14:paraId="236DC1A0" w14:textId="77777777" w:rsidR="006807B3" w:rsidRDefault="001F438B">
      <w:pPr>
        <w:pStyle w:val="1"/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了解Node.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js</w:t>
      </w:r>
      <w:r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Off w14:val="25000"/>
                <w14:lumMod w14:val="75000"/>
                <w14:lumMod w14:val="75000"/>
                <w14:lumOff w14:val="25000"/>
              </w14:schemeClr>
            </w14:solidFill>
          </w14:textFill>
        </w:rPr>
        <w:t>开发。</w:t>
      </w:r>
    </w:p>
    <w:p w14:paraId="44A9CDD3" w14:textId="77777777" w:rsidR="006807B3" w:rsidRDefault="001F438B">
      <w:pPr>
        <w:pStyle w:val="1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工作</w:t>
      </w:r>
      <w:r>
        <w:rPr>
          <w:rFonts w:ascii="微软雅黑" w:eastAsia="微软雅黑" w:hAnsi="微软雅黑" w:cs="微软雅黑" w:hint="eastAsia"/>
          <w:szCs w:val="28"/>
        </w:rPr>
        <w:t>经历</w:t>
      </w:r>
    </w:p>
    <w:p w14:paraId="4149E20E" w14:textId="31BA1C34" w:rsidR="006807B3" w:rsidRDefault="001F438B">
      <w:pPr>
        <w:pStyle w:val="a"/>
        <w:numPr>
          <w:ilvl w:val="0"/>
          <w:numId w:val="0"/>
        </w:numPr>
        <w:ind w:left="216" w:firstLineChars="100" w:firstLine="240"/>
        <w:rPr>
          <w:b/>
          <w:bCs/>
        </w:rPr>
      </w:pP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2020.08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—2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022.</w:t>
      </w:r>
      <w:r w:rsidR="002944B0"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3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      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天津国耀明有限公司 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                        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we</w:t>
      </w:r>
      <w: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b</w:t>
      </w: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前端工程师</w:t>
      </w:r>
    </w:p>
    <w:p w14:paraId="4A721B16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 xml:space="preserve">· </w:t>
      </w:r>
      <w: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参与公司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产品需求的讨论并且负责公司前端技术选型及研发</w:t>
      </w:r>
    </w:p>
    <w:p w14:paraId="1685F954" w14:textId="215F5C13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负责项⽬前端开发，主要包括运营管理系统、</w:t>
      </w:r>
      <w:r w:rsidR="00AE0558"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app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等前端相关的开发。</w:t>
      </w:r>
    </w:p>
    <w:p w14:paraId="2CBAD94B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与产品、UI、后端人员紧密配合，确保接口的对接与联调，高质量完成开发工作需求。</w:t>
      </w:r>
    </w:p>
    <w:p w14:paraId="172EDA8E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 w:cs="Arial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Arial" w:hint="eastAsia"/>
          <w:b/>
          <w:bCs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·</w:t>
      </w:r>
      <w:r>
        <w:rPr>
          <w:rFonts w:ascii="微软雅黑" w:eastAsia="微软雅黑" w:hAnsi="微软雅黑" w:cs="Arial" w:hint="eastAsia"/>
          <w:color w:val="414A60"/>
          <w:sz w:val="24"/>
          <w:szCs w:val="24"/>
          <w:shd w:val="clear" w:color="auto" w:fill="FFFFFF"/>
          <w14:textFill>
            <w14:solidFill>
              <w14:srgbClr w14:val="414A60">
                <w14:lumMod w14:val="75000"/>
                <w14:lumOff w14:val="25000"/>
              </w14:srgbClr>
            </w14:solidFill>
          </w14:textFill>
        </w:rPr>
        <w:t>负责后期的维护与迭代。</w:t>
      </w:r>
    </w:p>
    <w:p w14:paraId="16F0CF07" w14:textId="77777777" w:rsidR="006807B3" w:rsidRDefault="001F438B">
      <w:pPr>
        <w:pStyle w:val="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Cs w:val="28"/>
        </w:rPr>
        <w:lastRenderedPageBreak/>
        <w:t>项目经验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/>
          <w:sz w:val="32"/>
        </w:rPr>
        <w:t xml:space="preserve">                                                         </w:t>
      </w:r>
      <w:r>
        <w:rPr>
          <w:rFonts w:ascii="微软雅黑" w:eastAsia="微软雅黑" w:hAnsi="微软雅黑" w:hint="eastAsia"/>
          <w:sz w:val="32"/>
        </w:rPr>
        <w:t xml:space="preserve">   </w:t>
      </w:r>
    </w:p>
    <w:p w14:paraId="2F430C7F" w14:textId="77777777" w:rsidR="006807B3" w:rsidRDefault="001F438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项目一：国耀明服务平台管理系统(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 w:hint="eastAsia"/>
          <w:sz w:val="24"/>
          <w:szCs w:val="24"/>
        </w:rPr>
        <w:t>端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3A432C85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hint="eastAsia"/>
          <w:color w:val="39A5B7" w:themeColor="accent1"/>
          <w:sz w:val="24"/>
          <w:szCs w:val="24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该项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目是一个医院后台管理系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统，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主要有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医生科室管理，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订单管理，权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限角色登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陆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等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主要是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为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了打通医院的本身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的医院管理系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统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线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上</w:t>
      </w:r>
      <w:r>
        <w:rPr>
          <w:rFonts w:ascii="微软雅黑" w:eastAsia="微软雅黑" w:hAnsi="微软雅黑" w:cs="微软雅黑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线</w:t>
      </w:r>
      <w:r>
        <w:rPr>
          <w:rFonts w:ascii="微软雅黑" w:eastAsia="微软雅黑" w:hAnsi="微软雅黑" w:cs="MS Gothic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下医患的同步操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作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。</w:t>
      </w:r>
    </w:p>
    <w:p w14:paraId="3E0FAFA0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 w:hint="eastAsia"/>
          <w:color w:val="64BFCE"/>
          <w:sz w:val="24"/>
          <w:szCs w:val="24"/>
          <w14:textFill>
            <w14:solidFill>
              <w14:srgbClr w14:val="64BFCE">
                <w14:lumMod w14:val="75000"/>
                <w14:lumOff w14:val="25000"/>
              </w14:srgbClr>
            </w14:solidFill>
          </w14:textFill>
        </w:rPr>
        <w:t>技术栈：</w:t>
      </w:r>
    </w:p>
    <w:p w14:paraId="7AD167A3" w14:textId="77777777" w:rsidR="006807B3" w:rsidRDefault="001F438B">
      <w:pPr>
        <w:spacing w:after="0"/>
        <w:rPr>
          <w:rFonts w:ascii="宋体" w:eastAsia="宋体" w:hAnsi="宋体" w:cs="宋体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宋体" w:hint="eastAsia"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 xml:space="preserve">1、项目使用 vue 框架，整体使用 vue 全家桶（vue + vuex + axios + vue- </w:t>
      </w:r>
    </w:p>
    <w:p w14:paraId="4E81C23D" w14:textId="77777777" w:rsidR="006807B3" w:rsidRDefault="001F438B">
      <w:pPr>
        <w:spacing w:after="0"/>
        <w:rPr>
          <w:rFonts w:ascii="宋体" w:eastAsia="宋体" w:hAnsi="宋体" w:cs="宋体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宋体" w:hint="eastAsia"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router）。</w:t>
      </w:r>
    </w:p>
    <w:p w14:paraId="63FBE81E" w14:textId="6F69ACE7" w:rsidR="006807B3" w:rsidRDefault="001F438B" w:rsidP="006D0120">
      <w:pPr>
        <w:spacing w:after="0"/>
        <w:rPr>
          <w:rFonts w:ascii="宋体" w:eastAsia="宋体" w:hAnsi="宋体" w:cs="宋体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宋体" w:hint="eastAsia"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2、使用 vuex 解决组件之间同一状态的共享问题</w:t>
      </w:r>
      <w:r w:rsidR="006D0120">
        <w:rPr>
          <w:rFonts w:ascii="微软雅黑" w:eastAsia="微软雅黑" w:hAnsi="微软雅黑" w:cs="宋体" w:hint="eastAsia"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.</w:t>
      </w:r>
      <w:r w:rsidR="00BC1CFD">
        <w:rPr>
          <w:rFonts w:ascii="微软雅黑" w:eastAsia="微软雅黑" w:hAnsi="微软雅黑" w:cs="宋体" w:hint="eastAsia"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。</w:t>
      </w:r>
    </w:p>
    <w:p w14:paraId="5204BB90" w14:textId="77777777" w:rsidR="006807B3" w:rsidRDefault="001F438B">
      <w:pPr>
        <w:pStyle w:val="a"/>
        <w:numPr>
          <w:ilvl w:val="0"/>
          <w:numId w:val="0"/>
        </w:numPr>
        <w:ind w:left="240" w:hangingChars="100" w:hanging="240"/>
        <w:rPr>
          <w:rFonts w:ascii="微软雅黑" w:eastAsia="微软雅黑" w:hAnsi="微软雅黑" w:cs="宋体"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宋体" w:hint="eastAsia"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3、通过 axios 进行接口数据请求。</w:t>
      </w:r>
    </w:p>
    <w:p w14:paraId="1A9C5609" w14:textId="77777777" w:rsidR="006807B3" w:rsidRDefault="001F438B">
      <w:pPr>
        <w:pStyle w:val="a"/>
        <w:numPr>
          <w:ilvl w:val="0"/>
          <w:numId w:val="0"/>
        </w:numPr>
        <w:ind w:left="240" w:hangingChars="100" w:hanging="240"/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7A9D5F1F" w14:textId="77777777" w:rsidR="006807B3" w:rsidRDefault="001F438B">
      <w:pPr>
        <w:pStyle w:val="a"/>
        <w:numPr>
          <w:ilvl w:val="0"/>
          <w:numId w:val="0"/>
        </w:numPr>
        <w:ind w:left="216" w:firstLineChars="400" w:firstLine="960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1、使用Vue搭建结合Element等UI库进行页面开发。</w:t>
      </w:r>
    </w:p>
    <w:p w14:paraId="02572FE3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                2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、参与项目架构搭建，实现路由的按需加载。</w:t>
      </w:r>
    </w:p>
    <w:p w14:paraId="65D4C23F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 xml:space="preserve">                3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、对可复用的组件进行封装。</w:t>
      </w:r>
    </w:p>
    <w:p w14:paraId="2E2CE03A" w14:textId="4B2E34FC" w:rsidR="006807B3" w:rsidRDefault="001F438B">
      <w:pPr>
        <w:pStyle w:val="a"/>
        <w:numPr>
          <w:ilvl w:val="0"/>
          <w:numId w:val="0"/>
        </w:numPr>
        <w:ind w:left="216" w:firstLineChars="400" w:firstLine="960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4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</w:t>
      </w:r>
      <w:r w:rsidR="006D0120"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预约模块页面构建及相关功能实现。</w:t>
      </w:r>
    </w:p>
    <w:p w14:paraId="0AA2ECC9" w14:textId="77777777" w:rsidR="006807B3" w:rsidRDefault="001F438B">
      <w:pPr>
        <w:pStyle w:val="a"/>
        <w:numPr>
          <w:ilvl w:val="0"/>
          <w:numId w:val="0"/>
        </w:numPr>
        <w:ind w:left="216" w:firstLineChars="400" w:firstLine="960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5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、参与项目的维护与迭代。</w:t>
      </w:r>
    </w:p>
    <w:p w14:paraId="27629B16" w14:textId="77777777" w:rsidR="006807B3" w:rsidRDefault="001F438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项目二：国耀明服务平台（wab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0CE45A16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hint="eastAsia"/>
          <w:sz w:val="24"/>
          <w:szCs w:val="24"/>
        </w:rPr>
        <w:t>这个项目是为了便于用户操作，包括商品列表、商品详情页、个人中心等页面，让用户快速与医生进行沟通交流，挑选合适药品等，方便买药等操作。</w:t>
      </w:r>
    </w:p>
    <w:p w14:paraId="2F60AF39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技术栈</w:t>
      </w:r>
      <w:r>
        <w:rPr>
          <w:rFonts w:ascii="微软雅黑" w:eastAsia="微软雅黑" w:hAnsi="微软雅黑" w:hint="eastAsia"/>
          <w:sz w:val="24"/>
          <w:szCs w:val="24"/>
        </w:rPr>
        <w:t>：Vue、Vuex、router、vant-UI、axios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2EDE26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400D135F" w14:textId="77777777" w:rsidR="006807B3" w:rsidRDefault="001F438B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1、使用Vue搭建，结合</w:t>
      </w:r>
      <w:r>
        <w:rPr>
          <w:rFonts w:ascii="微软雅黑" w:eastAsia="微软雅黑" w:hAnsi="微软雅黑"/>
          <w:sz w:val="24"/>
          <w:szCs w:val="24"/>
        </w:rPr>
        <w:t>van</w:t>
      </w:r>
      <w:r>
        <w:rPr>
          <w:rFonts w:ascii="微软雅黑" w:eastAsia="微软雅黑" w:hAnsi="微软雅黑" w:hint="eastAsia"/>
          <w:sz w:val="24"/>
          <w:szCs w:val="24"/>
        </w:rPr>
        <w:t>tUI库进行页面开发</w:t>
      </w:r>
    </w:p>
    <w:p w14:paraId="50AD0CDC" w14:textId="77777777" w:rsidR="006807B3" w:rsidRDefault="001F438B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2、负责商品列表、商品详情页面的搭建。</w:t>
      </w:r>
    </w:p>
    <w:p w14:paraId="19D33C99" w14:textId="77777777" w:rsidR="006807B3" w:rsidRDefault="001F438B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、实现购物车页面的一些增删改查功能。</w:t>
      </w:r>
    </w:p>
    <w:p w14:paraId="57C889E7" w14:textId="77777777" w:rsidR="006807B3" w:rsidRDefault="001F438B">
      <w:pPr>
        <w:pStyle w:val="a"/>
        <w:numPr>
          <w:ilvl w:val="0"/>
          <w:numId w:val="0"/>
        </w:numPr>
        <w:ind w:left="1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、参与项目以提升效率为目的的整体优化改进。</w:t>
      </w:r>
    </w:p>
    <w:p w14:paraId="435F5855" w14:textId="77777777" w:rsidR="006807B3" w:rsidRDefault="001F438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项目三：大德物业后台管理系统</w:t>
      </w:r>
    </w:p>
    <w:p w14:paraId="3BCC808F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hint="eastAsia"/>
          <w:sz w:val="24"/>
          <w:szCs w:val="24"/>
        </w:rPr>
        <w:t>系统前台主要使用Vue开发，开发环境是Vue-cli脚手架，使用Element-UI组件库协助开发。系统功能方面：包含了系统登录页面，总体功能模块，业务用户模块。</w:t>
      </w:r>
    </w:p>
    <w:p w14:paraId="2F6CB2F6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技术栈：</w:t>
      </w:r>
      <w:r>
        <w:rPr>
          <w:rFonts w:ascii="微软雅黑" w:eastAsia="微软雅黑" w:hAnsi="微软雅黑" w:hint="eastAsia"/>
          <w:sz w:val="24"/>
          <w:szCs w:val="24"/>
        </w:rPr>
        <w:t>Vue框架、vuex、s</w:t>
      </w:r>
      <w:r>
        <w:rPr>
          <w:rFonts w:ascii="微软雅黑" w:eastAsia="微软雅黑" w:hAnsi="微软雅黑"/>
          <w:sz w:val="24"/>
          <w:szCs w:val="24"/>
        </w:rPr>
        <w:t>css</w:t>
      </w:r>
      <w:r>
        <w:rPr>
          <w:rFonts w:ascii="微软雅黑" w:eastAsia="微软雅黑" w:hAnsi="微软雅黑" w:hint="eastAsia"/>
          <w:sz w:val="24"/>
          <w:szCs w:val="24"/>
        </w:rPr>
        <w:t>、Element-UI组件库等。</w:t>
      </w:r>
    </w:p>
    <w:p w14:paraId="781A4601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22FC8EE0" w14:textId="77777777" w:rsidR="006807B3" w:rsidRDefault="001F438B">
      <w:pPr>
        <w:pStyle w:val="a"/>
        <w:numPr>
          <w:ilvl w:val="0"/>
          <w:numId w:val="0"/>
        </w:numPr>
        <w:ind w:left="216"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1、使用v</w:t>
      </w:r>
      <w:r>
        <w:rPr>
          <w:rFonts w:ascii="微软雅黑" w:eastAsia="微软雅黑" w:hAnsi="微软雅黑"/>
          <w:sz w:val="24"/>
          <w:szCs w:val="24"/>
        </w:rPr>
        <w:t>ue-cli</w:t>
      </w:r>
      <w:r>
        <w:rPr>
          <w:rFonts w:ascii="微软雅黑" w:eastAsia="微软雅黑" w:hAnsi="微软雅黑" w:hint="eastAsia"/>
          <w:sz w:val="24"/>
          <w:szCs w:val="24"/>
        </w:rPr>
        <w:t>及element-UI进行收费模块、投诉信息模块开发。</w:t>
      </w:r>
    </w:p>
    <w:p w14:paraId="4E01DA40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2</w:t>
      </w:r>
      <w:r>
        <w:rPr>
          <w:rFonts w:ascii="微软雅黑" w:eastAsia="微软雅黑" w:hAnsi="微软雅黑" w:hint="eastAsia"/>
          <w:sz w:val="24"/>
          <w:szCs w:val="24"/>
        </w:rPr>
        <w:t>、使用组件开发，进行组件复用。</w:t>
      </w:r>
    </w:p>
    <w:p w14:paraId="381EAFE7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3</w:t>
      </w:r>
      <w:r>
        <w:rPr>
          <w:rFonts w:ascii="微软雅黑" w:eastAsia="微软雅黑" w:hAnsi="微软雅黑" w:hint="eastAsia"/>
          <w:sz w:val="24"/>
          <w:szCs w:val="24"/>
        </w:rPr>
        <w:t>、负责业务用户模块的搭建，实现页面的按需加载。</w:t>
      </w:r>
    </w:p>
    <w:p w14:paraId="0C4F04EB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3</w:t>
      </w:r>
      <w:r>
        <w:rPr>
          <w:rFonts w:ascii="微软雅黑" w:eastAsia="微软雅黑" w:hAnsi="微软雅黑" w:hint="eastAsia"/>
          <w:sz w:val="24"/>
          <w:szCs w:val="24"/>
        </w:rPr>
        <w:t>、使用</w:t>
      </w:r>
      <w:r>
        <w:rPr>
          <w:rFonts w:ascii="微软雅黑" w:eastAsia="微软雅黑" w:hAnsi="微软雅黑"/>
          <w:sz w:val="24"/>
          <w:szCs w:val="24"/>
        </w:rPr>
        <w:t>vuex</w:t>
      </w:r>
      <w:r>
        <w:rPr>
          <w:rFonts w:ascii="微软雅黑" w:eastAsia="微软雅黑" w:hAnsi="微软雅黑" w:hint="eastAsia"/>
          <w:sz w:val="24"/>
          <w:szCs w:val="24"/>
        </w:rPr>
        <w:t>进行状态管理</w:t>
      </w:r>
    </w:p>
    <w:p w14:paraId="4E7C503C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 4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cs="Segoe UI" w:hint="eastAsia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  <w:t>参与项目维护与迭代</w:t>
      </w:r>
    </w:p>
    <w:p w14:paraId="121EF5BA" w14:textId="77777777" w:rsidR="006807B3" w:rsidRDefault="001F438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项目四：海德汽车后台管理系统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48C59193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ascii="微软雅黑" w:eastAsia="微软雅黑" w:hAnsi="微软雅黑" w:hint="eastAsia"/>
          <w:sz w:val="24"/>
          <w:szCs w:val="24"/>
        </w:rPr>
        <w:t>用于公司的后台车辆管理，人事管理，及客户信息进行管理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5E6E864C" w14:textId="77777777" w:rsidR="006807B3" w:rsidRDefault="001F438B">
      <w:pPr>
        <w:pStyle w:val="a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技术栈 </w:t>
      </w:r>
      <w:r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:</w:t>
      </w:r>
      <w:r>
        <w:rPr>
          <w:rFonts w:ascii="微软雅黑" w:eastAsia="微软雅黑" w:hAnsi="微软雅黑"/>
          <w:sz w:val="24"/>
          <w:szCs w:val="24"/>
        </w:rPr>
        <w:t>Vue</w:t>
      </w:r>
      <w:r>
        <w:rPr>
          <w:rFonts w:ascii="微软雅黑" w:eastAsia="微软雅黑" w:hAnsi="微软雅黑" w:hint="eastAsia"/>
          <w:sz w:val="24"/>
          <w:szCs w:val="24"/>
        </w:rPr>
        <w:t>框架、Vuex、Element-UI、router、axios等</w:t>
      </w:r>
    </w:p>
    <w:p w14:paraId="5122FFE7" w14:textId="77777777" w:rsidR="006807B3" w:rsidRDefault="001F438B">
      <w:pPr>
        <w:pStyle w:val="a"/>
        <w:numPr>
          <w:ilvl w:val="0"/>
          <w:numId w:val="0"/>
        </w:numPr>
        <w:ind w:left="240" w:hangingChars="100" w:hanging="240"/>
        <w:rPr>
          <w:rFonts w:ascii="微软雅黑" w:eastAsia="微软雅黑" w:hAnsi="微软雅黑" w:cs="Segoe UI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eastAsia="微软雅黑" w:hAnsi="微软雅黑" w:cs="Segoe UI" w:hint="eastAsia"/>
          <w:color w:val="39A5B7" w:themeColor="accent1"/>
          <w:sz w:val="24"/>
          <w:szCs w:val="24"/>
          <w:shd w:val="clear" w:color="auto" w:fill="FFFFFF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项目职责：</w:t>
      </w:r>
    </w:p>
    <w:p w14:paraId="46C02925" w14:textId="77777777" w:rsidR="006807B3" w:rsidRDefault="001F438B">
      <w:pPr>
        <w:pStyle w:val="a"/>
        <w:numPr>
          <w:ilvl w:val="0"/>
          <w:numId w:val="0"/>
        </w:numPr>
        <w:ind w:left="216"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1、系统中客户信息和车辆管理模块开发。</w:t>
      </w:r>
    </w:p>
    <w:p w14:paraId="54F73D51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2</w:t>
      </w:r>
      <w:r>
        <w:rPr>
          <w:rFonts w:ascii="微软雅黑" w:eastAsia="微软雅黑" w:hAnsi="微软雅黑" w:hint="eastAsia"/>
          <w:sz w:val="24"/>
          <w:szCs w:val="24"/>
        </w:rPr>
        <w:t>、展示客户信息、车辆信息及使用状态。</w:t>
      </w:r>
    </w:p>
    <w:p w14:paraId="2BF83434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3</w:t>
      </w:r>
      <w:r>
        <w:rPr>
          <w:rFonts w:ascii="微软雅黑" w:eastAsia="微软雅黑" w:hAnsi="微软雅黑" w:hint="eastAsia"/>
          <w:sz w:val="24"/>
          <w:szCs w:val="24"/>
        </w:rPr>
        <w:t>、使用路由懒加载，对组件进行优化</w:t>
      </w:r>
    </w:p>
    <w:p w14:paraId="6BF77851" w14:textId="77777777" w:rsidR="006807B3" w:rsidRDefault="001F438B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4</w:t>
      </w:r>
      <w:r>
        <w:rPr>
          <w:rFonts w:ascii="微软雅黑" w:eastAsia="微软雅黑" w:hAnsi="微软雅黑" w:hint="eastAsia"/>
          <w:sz w:val="24"/>
          <w:szCs w:val="24"/>
        </w:rPr>
        <w:t>、使用Vuex完成公共数据存储</w:t>
      </w:r>
    </w:p>
    <w:p w14:paraId="0FCFBBEE" w14:textId="77777777" w:rsidR="006807B3" w:rsidRDefault="006807B3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Segoe UI"/>
          <w:color w:val="212529"/>
          <w:sz w:val="24"/>
          <w:szCs w:val="24"/>
          <w:shd w:val="clear" w:color="auto" w:fill="FFFFFF"/>
          <w14:textFill>
            <w14:solidFill>
              <w14:srgbClr w14:val="212529">
                <w14:lumMod w14:val="75000"/>
                <w14:lumOff w14:val="25000"/>
              </w14:srgbClr>
            </w14:solidFill>
          </w14:textFill>
        </w:rPr>
      </w:pPr>
    </w:p>
    <w:p w14:paraId="2F6960B8" w14:textId="77777777" w:rsidR="006807B3" w:rsidRDefault="001F438B">
      <w:pPr>
        <w:pStyle w:val="1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教育经历</w:t>
      </w:r>
    </w:p>
    <w:p w14:paraId="78B042B7" w14:textId="77777777" w:rsidR="006807B3" w:rsidRDefault="001F438B">
      <w:pPr>
        <w:pStyle w:val="a"/>
        <w:numPr>
          <w:ilvl w:val="0"/>
          <w:numId w:val="0"/>
        </w:numPr>
        <w:ind w:firstLineChars="200" w:firstLine="4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2017.9  </w:t>
      </w:r>
      <w:r>
        <w:rPr>
          <w:rFonts w:ascii="微软雅黑" w:eastAsia="微软雅黑" w:hAnsi="微软雅黑" w:hint="eastAsia"/>
          <w:sz w:val="24"/>
          <w:szCs w:val="24"/>
        </w:rPr>
        <w:t xml:space="preserve">— </w:t>
      </w:r>
      <w:r>
        <w:rPr>
          <w:rFonts w:ascii="微软雅黑" w:eastAsia="微软雅黑" w:hAnsi="微软雅黑"/>
          <w:sz w:val="24"/>
          <w:szCs w:val="24"/>
        </w:rPr>
        <w:t xml:space="preserve">2020.7             </w:t>
      </w:r>
      <w:r>
        <w:rPr>
          <w:rFonts w:ascii="微软雅黑" w:eastAsia="微软雅黑" w:hAnsi="微软雅黑" w:hint="eastAsia"/>
          <w:sz w:val="24"/>
          <w:szCs w:val="24"/>
        </w:rPr>
        <w:t>专科</w:t>
      </w:r>
      <w:r>
        <w:rPr>
          <w:rFonts w:ascii="微软雅黑" w:eastAsia="微软雅黑" w:hAnsi="微软雅黑"/>
          <w:sz w:val="24"/>
          <w:szCs w:val="24"/>
        </w:rPr>
        <w:t xml:space="preserve">          </w:t>
      </w:r>
      <w:r>
        <w:rPr>
          <w:rFonts w:ascii="微软雅黑" w:eastAsia="微软雅黑" w:hAnsi="微软雅黑" w:hint="eastAsia"/>
          <w:sz w:val="24"/>
          <w:szCs w:val="24"/>
        </w:rPr>
        <w:t>保定电力职业技术学院</w:t>
      </w:r>
      <w:r>
        <w:rPr>
          <w:rFonts w:ascii="微软雅黑" w:eastAsia="微软雅黑" w:hAnsi="微软雅黑"/>
          <w:sz w:val="24"/>
          <w:szCs w:val="24"/>
        </w:rPr>
        <w:t xml:space="preserve">           </w:t>
      </w:r>
    </w:p>
    <w:p w14:paraId="1CFC5873" w14:textId="77777777" w:rsidR="006807B3" w:rsidRDefault="001F438B">
      <w:pPr>
        <w:pStyle w:val="1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个人评价</w:t>
      </w:r>
    </w:p>
    <w:p w14:paraId="17D9F1E5" w14:textId="77777777" w:rsidR="006807B3" w:rsidRDefault="001F438B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有良好的代码规范和模块化意识。</w:t>
      </w:r>
    </w:p>
    <w:p w14:paraId="1F21A7EC" w14:textId="77777777" w:rsidR="006807B3" w:rsidRDefault="001F438B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接受新新鲜事物，新技术比较快。</w:t>
      </w:r>
    </w:p>
    <w:p w14:paraId="6933D862" w14:textId="77777777" w:rsidR="006807B3" w:rsidRDefault="001F438B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时间意识较强，能按时完成任务。</w:t>
      </w:r>
    </w:p>
    <w:p w14:paraId="050104AB" w14:textId="77777777" w:rsidR="006807B3" w:rsidRDefault="001F438B">
      <w:pPr>
        <w:pStyle w:val="a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具有较强的责任感和集体荣誉感。</w:t>
      </w:r>
    </w:p>
    <w:p w14:paraId="131CB82A" w14:textId="77777777" w:rsidR="006807B3" w:rsidRDefault="001F438B">
      <w:pPr>
        <w:pStyle w:val="a"/>
        <w:numPr>
          <w:ilvl w:val="0"/>
          <w:numId w:val="0"/>
        </w:num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</w:p>
    <w:sectPr w:rsidR="006807B3">
      <w:footerReference w:type="default" r:id="rId9"/>
      <w:pgSz w:w="11907" w:h="1683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033A" w14:textId="77777777" w:rsidR="001416B6" w:rsidRDefault="001416B6">
      <w:pPr>
        <w:spacing w:after="0"/>
      </w:pPr>
      <w:r>
        <w:separator/>
      </w:r>
    </w:p>
  </w:endnote>
  <w:endnote w:type="continuationSeparator" w:id="0">
    <w:p w14:paraId="09B49BE4" w14:textId="77777777" w:rsidR="001416B6" w:rsidRDefault="00141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明朝B">
    <w:altName w:val="MS Minch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C173" w14:textId="77777777" w:rsidR="006807B3" w:rsidRDefault="001F438B">
    <w:pPr>
      <w:pStyle w:val="af3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9A90" w14:textId="77777777" w:rsidR="001416B6" w:rsidRDefault="001416B6">
      <w:pPr>
        <w:spacing w:after="0"/>
      </w:pPr>
      <w:r>
        <w:separator/>
      </w:r>
    </w:p>
  </w:footnote>
  <w:footnote w:type="continuationSeparator" w:id="0">
    <w:p w14:paraId="16BF0983" w14:textId="77777777" w:rsidR="001416B6" w:rsidRDefault="001416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a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5B6F0D96"/>
    <w:multiLevelType w:val="multilevel"/>
    <w:tmpl w:val="5B6F0D96"/>
    <w:lvl w:ilvl="0">
      <w:start w:val="1"/>
      <w:numFmt w:val="decimal"/>
      <w:lvlText w:val="%1、"/>
      <w:lvlJc w:val="left"/>
      <w:pPr>
        <w:ind w:left="57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6" w:hanging="420"/>
      </w:pPr>
    </w:lvl>
    <w:lvl w:ilvl="2">
      <w:start w:val="1"/>
      <w:numFmt w:val="lowerRoman"/>
      <w:lvlText w:val="%3."/>
      <w:lvlJc w:val="right"/>
      <w:pPr>
        <w:ind w:left="1476" w:hanging="420"/>
      </w:pPr>
    </w:lvl>
    <w:lvl w:ilvl="3">
      <w:start w:val="1"/>
      <w:numFmt w:val="decimal"/>
      <w:lvlText w:val="%4."/>
      <w:lvlJc w:val="left"/>
      <w:pPr>
        <w:ind w:left="1896" w:hanging="420"/>
      </w:pPr>
    </w:lvl>
    <w:lvl w:ilvl="4">
      <w:start w:val="1"/>
      <w:numFmt w:val="lowerLetter"/>
      <w:lvlText w:val="%5)"/>
      <w:lvlJc w:val="left"/>
      <w:pPr>
        <w:ind w:left="2316" w:hanging="420"/>
      </w:pPr>
    </w:lvl>
    <w:lvl w:ilvl="5">
      <w:start w:val="1"/>
      <w:numFmt w:val="lowerRoman"/>
      <w:lvlText w:val="%6."/>
      <w:lvlJc w:val="right"/>
      <w:pPr>
        <w:ind w:left="2736" w:hanging="420"/>
      </w:pPr>
    </w:lvl>
    <w:lvl w:ilvl="6">
      <w:start w:val="1"/>
      <w:numFmt w:val="decimal"/>
      <w:lvlText w:val="%7."/>
      <w:lvlJc w:val="left"/>
      <w:pPr>
        <w:ind w:left="3156" w:hanging="420"/>
      </w:pPr>
    </w:lvl>
    <w:lvl w:ilvl="7">
      <w:start w:val="1"/>
      <w:numFmt w:val="lowerLetter"/>
      <w:lvlText w:val="%8)"/>
      <w:lvlJc w:val="left"/>
      <w:pPr>
        <w:ind w:left="3576" w:hanging="420"/>
      </w:pPr>
    </w:lvl>
    <w:lvl w:ilvl="8">
      <w:start w:val="1"/>
      <w:numFmt w:val="lowerRoman"/>
      <w:lvlText w:val="%9."/>
      <w:lvlJc w:val="right"/>
      <w:pPr>
        <w:ind w:left="3996" w:hanging="420"/>
      </w:pPr>
    </w:lvl>
  </w:abstractNum>
  <w:abstractNum w:abstractNumId="2" w15:restartNumberingAfterBreak="0">
    <w:nsid w:val="6D9D5ECA"/>
    <w:multiLevelType w:val="multilevel"/>
    <w:tmpl w:val="6D9D5ECA"/>
    <w:lvl w:ilvl="0">
      <w:start w:val="1"/>
      <w:numFmt w:val="decimal"/>
      <w:pStyle w:val="a0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 w16cid:durableId="1932737026">
    <w:abstractNumId w:val="2"/>
  </w:num>
  <w:num w:numId="2" w16cid:durableId="1518277336">
    <w:abstractNumId w:val="0"/>
  </w:num>
  <w:num w:numId="3" w16cid:durableId="202231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0A"/>
    <w:rsid w:val="00035024"/>
    <w:rsid w:val="00035293"/>
    <w:rsid w:val="000A1A89"/>
    <w:rsid w:val="000A4F59"/>
    <w:rsid w:val="000A5762"/>
    <w:rsid w:val="000B51CF"/>
    <w:rsid w:val="000C02C7"/>
    <w:rsid w:val="000D1510"/>
    <w:rsid w:val="000E1304"/>
    <w:rsid w:val="00100152"/>
    <w:rsid w:val="00122F7F"/>
    <w:rsid w:val="0012633D"/>
    <w:rsid w:val="001319D6"/>
    <w:rsid w:val="001416B6"/>
    <w:rsid w:val="00141A4C"/>
    <w:rsid w:val="001564B4"/>
    <w:rsid w:val="00186267"/>
    <w:rsid w:val="0019732F"/>
    <w:rsid w:val="001B29CF"/>
    <w:rsid w:val="001C2BF2"/>
    <w:rsid w:val="001C76D2"/>
    <w:rsid w:val="001D63A1"/>
    <w:rsid w:val="001F333D"/>
    <w:rsid w:val="001F438B"/>
    <w:rsid w:val="001F4C1F"/>
    <w:rsid w:val="00213B8B"/>
    <w:rsid w:val="0025462C"/>
    <w:rsid w:val="00255924"/>
    <w:rsid w:val="00277A92"/>
    <w:rsid w:val="0028220F"/>
    <w:rsid w:val="00284869"/>
    <w:rsid w:val="002944B0"/>
    <w:rsid w:val="002A7467"/>
    <w:rsid w:val="002B3F4E"/>
    <w:rsid w:val="002E1D98"/>
    <w:rsid w:val="002F1BB4"/>
    <w:rsid w:val="00313636"/>
    <w:rsid w:val="00353634"/>
    <w:rsid w:val="00356C14"/>
    <w:rsid w:val="003732AD"/>
    <w:rsid w:val="00381A53"/>
    <w:rsid w:val="003B1D2B"/>
    <w:rsid w:val="003C0357"/>
    <w:rsid w:val="004217E2"/>
    <w:rsid w:val="004226F3"/>
    <w:rsid w:val="00440B5C"/>
    <w:rsid w:val="00446D40"/>
    <w:rsid w:val="0045446A"/>
    <w:rsid w:val="00455B95"/>
    <w:rsid w:val="004962B6"/>
    <w:rsid w:val="004B2521"/>
    <w:rsid w:val="004C5609"/>
    <w:rsid w:val="004C5AC0"/>
    <w:rsid w:val="00520944"/>
    <w:rsid w:val="00524411"/>
    <w:rsid w:val="00550914"/>
    <w:rsid w:val="00560AF5"/>
    <w:rsid w:val="0057197A"/>
    <w:rsid w:val="005954BB"/>
    <w:rsid w:val="005A496D"/>
    <w:rsid w:val="005A5B21"/>
    <w:rsid w:val="005B21C1"/>
    <w:rsid w:val="005B62A2"/>
    <w:rsid w:val="005C4D2F"/>
    <w:rsid w:val="005D0C96"/>
    <w:rsid w:val="005E1E84"/>
    <w:rsid w:val="0061476E"/>
    <w:rsid w:val="00617B26"/>
    <w:rsid w:val="0062137E"/>
    <w:rsid w:val="006270A9"/>
    <w:rsid w:val="00633C5A"/>
    <w:rsid w:val="006525C5"/>
    <w:rsid w:val="00654CD2"/>
    <w:rsid w:val="00675956"/>
    <w:rsid w:val="006807B3"/>
    <w:rsid w:val="00681034"/>
    <w:rsid w:val="00684258"/>
    <w:rsid w:val="006A1E91"/>
    <w:rsid w:val="006B09BC"/>
    <w:rsid w:val="006B344C"/>
    <w:rsid w:val="006B5CB2"/>
    <w:rsid w:val="006D0120"/>
    <w:rsid w:val="006D1539"/>
    <w:rsid w:val="006E74AF"/>
    <w:rsid w:val="00746240"/>
    <w:rsid w:val="00755D5B"/>
    <w:rsid w:val="00761DC8"/>
    <w:rsid w:val="00777097"/>
    <w:rsid w:val="007A73F5"/>
    <w:rsid w:val="007B1B99"/>
    <w:rsid w:val="007B1C0A"/>
    <w:rsid w:val="00816216"/>
    <w:rsid w:val="0082032D"/>
    <w:rsid w:val="008732F2"/>
    <w:rsid w:val="00876825"/>
    <w:rsid w:val="0087734B"/>
    <w:rsid w:val="00891F3A"/>
    <w:rsid w:val="008927B5"/>
    <w:rsid w:val="008A232C"/>
    <w:rsid w:val="008A3DF9"/>
    <w:rsid w:val="008E320E"/>
    <w:rsid w:val="008E5134"/>
    <w:rsid w:val="008F6F8B"/>
    <w:rsid w:val="0091362F"/>
    <w:rsid w:val="009240D8"/>
    <w:rsid w:val="00924DC3"/>
    <w:rsid w:val="0095463F"/>
    <w:rsid w:val="00962B69"/>
    <w:rsid w:val="00966A1D"/>
    <w:rsid w:val="009916E6"/>
    <w:rsid w:val="009D5933"/>
    <w:rsid w:val="009E7EA9"/>
    <w:rsid w:val="00A27AB9"/>
    <w:rsid w:val="00A75574"/>
    <w:rsid w:val="00AA302E"/>
    <w:rsid w:val="00AA30FC"/>
    <w:rsid w:val="00AB6C7B"/>
    <w:rsid w:val="00AD1261"/>
    <w:rsid w:val="00AE0558"/>
    <w:rsid w:val="00AF45E1"/>
    <w:rsid w:val="00B6005B"/>
    <w:rsid w:val="00B76D17"/>
    <w:rsid w:val="00BA1AE2"/>
    <w:rsid w:val="00BA6F4B"/>
    <w:rsid w:val="00BC1CFD"/>
    <w:rsid w:val="00BC5D94"/>
    <w:rsid w:val="00BD768D"/>
    <w:rsid w:val="00BD7D96"/>
    <w:rsid w:val="00BF3B60"/>
    <w:rsid w:val="00C15FEF"/>
    <w:rsid w:val="00C203A8"/>
    <w:rsid w:val="00C337D8"/>
    <w:rsid w:val="00C61F8E"/>
    <w:rsid w:val="00C667DF"/>
    <w:rsid w:val="00C82531"/>
    <w:rsid w:val="00CA1820"/>
    <w:rsid w:val="00CE5030"/>
    <w:rsid w:val="00D05153"/>
    <w:rsid w:val="00D133DB"/>
    <w:rsid w:val="00D406D2"/>
    <w:rsid w:val="00D522A4"/>
    <w:rsid w:val="00D66FDB"/>
    <w:rsid w:val="00D75459"/>
    <w:rsid w:val="00D76749"/>
    <w:rsid w:val="00DC7235"/>
    <w:rsid w:val="00DD6411"/>
    <w:rsid w:val="00DE4287"/>
    <w:rsid w:val="00E02F33"/>
    <w:rsid w:val="00E226ED"/>
    <w:rsid w:val="00E23100"/>
    <w:rsid w:val="00E25065"/>
    <w:rsid w:val="00E3132F"/>
    <w:rsid w:val="00E339BB"/>
    <w:rsid w:val="00E33C44"/>
    <w:rsid w:val="00E37A1C"/>
    <w:rsid w:val="00E614EA"/>
    <w:rsid w:val="00E83E4B"/>
    <w:rsid w:val="00F236A2"/>
    <w:rsid w:val="00F26596"/>
    <w:rsid w:val="00F62BDD"/>
    <w:rsid w:val="00F956C3"/>
    <w:rsid w:val="00FB29BF"/>
    <w:rsid w:val="00FD702B"/>
    <w:rsid w:val="00FE602C"/>
    <w:rsid w:val="00FF2209"/>
    <w:rsid w:val="09CD0EE2"/>
    <w:rsid w:val="631B3095"/>
    <w:rsid w:val="6FD167DC"/>
    <w:rsid w:val="73337E1F"/>
    <w:rsid w:val="78CA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A5A08A"/>
  <w15:docId w15:val="{DDAB339B-CF2E-4E69-B899-543DA35B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9A5B7" w:themeColor="accent1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theme="minorBidi"/>
      <w:color w:val="404040" w:themeColor="text1" w:themeTint="BF"/>
      <w:sz w:val="22"/>
    </w:rPr>
  </w:style>
  <w:style w:type="paragraph" w:styleId="a0">
    <w:name w:val="List Number"/>
    <w:basedOn w:val="a1"/>
    <w:uiPriority w:val="11"/>
    <w:qFormat/>
    <w:pPr>
      <w:numPr>
        <w:numId w:val="1"/>
      </w:numPr>
      <w:spacing w:line="288" w:lineRule="auto"/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a">
    <w:name w:val="List Bullet"/>
    <w:basedOn w:val="a1"/>
    <w:uiPriority w:val="10"/>
    <w:unhideWhenUsed/>
    <w:qFormat/>
    <w:pPr>
      <w:numPr>
        <w:numId w:val="2"/>
      </w:numPr>
      <w:spacing w:line="288" w:lineRule="auto"/>
      <w:contextualSpacing/>
    </w:pPr>
  </w:style>
  <w:style w:type="paragraph" w:styleId="a8">
    <w:name w:val="Document Map"/>
    <w:basedOn w:val="a1"/>
    <w:link w:val="a9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a">
    <w:name w:val="annotation text"/>
    <w:basedOn w:val="a1"/>
    <w:link w:val="ab"/>
    <w:uiPriority w:val="99"/>
    <w:semiHidden/>
    <w:unhideWhenUsed/>
    <w:rPr>
      <w:szCs w:val="20"/>
    </w:rPr>
  </w:style>
  <w:style w:type="paragraph" w:styleId="3">
    <w:name w:val="Body Text 3"/>
    <w:basedOn w:val="a1"/>
    <w:link w:val="30"/>
    <w:uiPriority w:val="99"/>
    <w:semiHidden/>
    <w:unhideWhenUsed/>
    <w:pPr>
      <w:spacing w:after="120"/>
    </w:pPr>
    <w:rPr>
      <w:szCs w:val="16"/>
    </w:rPr>
  </w:style>
  <w:style w:type="paragraph" w:styleId="ac">
    <w:name w:val="Block Text"/>
    <w:basedOn w:val="a1"/>
    <w:uiPriority w:val="99"/>
    <w:semiHidden/>
    <w:unhideWhenUsed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d">
    <w:name w:val="Plain Text"/>
    <w:basedOn w:val="a1"/>
    <w:link w:val="ae"/>
    <w:uiPriority w:val="99"/>
    <w:semiHidden/>
    <w:unhideWhenUsed/>
    <w:pPr>
      <w:spacing w:after="0"/>
    </w:pPr>
    <w:rPr>
      <w:rFonts w:ascii="Consolas" w:hAnsi="Consolas"/>
      <w:szCs w:val="21"/>
    </w:rPr>
  </w:style>
  <w:style w:type="paragraph" w:styleId="af">
    <w:name w:val="endnote text"/>
    <w:basedOn w:val="a1"/>
    <w:link w:val="af0"/>
    <w:uiPriority w:val="99"/>
    <w:semiHidden/>
    <w:unhideWhenUsed/>
    <w:pPr>
      <w:spacing w:after="0"/>
    </w:pPr>
    <w:rPr>
      <w:szCs w:val="2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af3">
    <w:name w:val="footer"/>
    <w:basedOn w:val="a1"/>
    <w:link w:val="af4"/>
    <w:uiPriority w:val="99"/>
    <w:unhideWhenUsed/>
    <w:pPr>
      <w:spacing w:after="0"/>
      <w:jc w:val="right"/>
    </w:pPr>
    <w:rPr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5">
    <w:name w:val="envelope return"/>
    <w:basedOn w:val="a1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6">
    <w:name w:val="header"/>
    <w:basedOn w:val="a1"/>
    <w:link w:val="af7"/>
    <w:uiPriority w:val="99"/>
    <w:unhideWhenUsed/>
    <w:qFormat/>
    <w:pPr>
      <w:spacing w:after="0"/>
    </w:pPr>
  </w:style>
  <w:style w:type="paragraph" w:styleId="af8">
    <w:name w:val="footnote text"/>
    <w:basedOn w:val="a1"/>
    <w:link w:val="af9"/>
    <w:uiPriority w:val="99"/>
    <w:semiHidden/>
    <w:unhideWhenUsed/>
    <w:pPr>
      <w:spacing w:after="0"/>
    </w:pPr>
    <w:rPr>
      <w:szCs w:val="20"/>
    </w:rPr>
  </w:style>
  <w:style w:type="paragraph" w:styleId="31">
    <w:name w:val="Body Text Indent 3"/>
    <w:basedOn w:val="a1"/>
    <w:link w:val="32"/>
    <w:uiPriority w:val="99"/>
    <w:semiHidden/>
    <w:unhideWhenUsed/>
    <w:pPr>
      <w:spacing w:after="120"/>
      <w:ind w:left="360"/>
    </w:pPr>
    <w:rPr>
      <w:szCs w:val="16"/>
    </w:rPr>
  </w:style>
  <w:style w:type="paragraph" w:styleId="HTML">
    <w:name w:val="HTML Preformatted"/>
    <w:basedOn w:val="a1"/>
    <w:link w:val="HTML0"/>
    <w:uiPriority w:val="99"/>
    <w:semiHidden/>
    <w:unhideWhenUsed/>
    <w:pPr>
      <w:spacing w:after="0"/>
    </w:pPr>
    <w:rPr>
      <w:rFonts w:ascii="Consolas" w:hAnsi="Consolas"/>
      <w:szCs w:val="20"/>
    </w:rPr>
  </w:style>
  <w:style w:type="paragraph" w:styleId="afa">
    <w:name w:val="Title"/>
    <w:basedOn w:val="a1"/>
    <w:link w:val="afb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c">
    <w:name w:val="annotation subject"/>
    <w:basedOn w:val="aa"/>
    <w:next w:val="aa"/>
    <w:link w:val="afd"/>
    <w:uiPriority w:val="99"/>
    <w:semiHidden/>
    <w:unhideWhenUsed/>
    <w:rPr>
      <w:b/>
      <w:bCs/>
    </w:rPr>
  </w:style>
  <w:style w:type="character" w:styleId="afe">
    <w:name w:val="Strong"/>
    <w:basedOn w:val="a2"/>
    <w:uiPriority w:val="22"/>
    <w:qFormat/>
    <w:rPr>
      <w:b/>
      <w:bCs/>
    </w:rPr>
  </w:style>
  <w:style w:type="character" w:styleId="aff">
    <w:name w:val="FollowedHyperlink"/>
    <w:basedOn w:val="a2"/>
    <w:uiPriority w:val="99"/>
    <w:semiHidden/>
    <w:unhideWhenUsed/>
    <w:rPr>
      <w:color w:val="7B4968" w:themeColor="accent5" w:themeShade="BF"/>
      <w:u w:val="single"/>
    </w:rPr>
  </w:style>
  <w:style w:type="character" w:styleId="HTML1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aff0">
    <w:name w:val="Hyperlink"/>
    <w:basedOn w:val="a2"/>
    <w:uiPriority w:val="99"/>
    <w:semiHidden/>
    <w:unhideWhenUsed/>
    <w:qFormat/>
    <w:rPr>
      <w:color w:val="2A7B88" w:themeColor="accent1" w:themeShade="BF"/>
      <w:u w:val="single"/>
    </w:rPr>
  </w:style>
  <w:style w:type="character" w:styleId="HTML2">
    <w:name w:val="HTML Code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aff1">
    <w:name w:val="annotation reference"/>
    <w:basedOn w:val="a2"/>
    <w:uiPriority w:val="99"/>
    <w:semiHidden/>
    <w:unhideWhenUsed/>
    <w:rPr>
      <w:sz w:val="22"/>
      <w:szCs w:val="16"/>
    </w:rPr>
  </w:style>
  <w:style w:type="character" w:styleId="HTML3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customStyle="1" w:styleId="afb">
    <w:name w:val="标题 字符"/>
    <w:basedOn w:val="a2"/>
    <w:link w:val="afa"/>
    <w:uiPriority w:val="1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ff2">
    <w:name w:val="Placeholder Text"/>
    <w:basedOn w:val="a2"/>
    <w:uiPriority w:val="99"/>
    <w:semiHidden/>
    <w:qFormat/>
    <w:rPr>
      <w:color w:val="393939" w:themeColor="text2" w:themeShade="BF"/>
    </w:rPr>
  </w:style>
  <w:style w:type="character" w:customStyle="1" w:styleId="af7">
    <w:name w:val="页眉 字符"/>
    <w:basedOn w:val="a2"/>
    <w:link w:val="af6"/>
    <w:uiPriority w:val="99"/>
  </w:style>
  <w:style w:type="character" w:customStyle="1" w:styleId="af4">
    <w:name w:val="页脚 字符"/>
    <w:basedOn w:val="a2"/>
    <w:link w:val="af3"/>
    <w:uiPriority w:val="99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11">
    <w:name w:val="明显强调1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12">
    <w:name w:val="明显参考1"/>
    <w:basedOn w:val="a2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aff3">
    <w:name w:val="Intense Quote"/>
    <w:basedOn w:val="a1"/>
    <w:next w:val="a1"/>
    <w:link w:val="aff4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aff4">
    <w:name w:val="明显引用 字符"/>
    <w:basedOn w:val="a2"/>
    <w:link w:val="aff3"/>
    <w:uiPriority w:val="30"/>
    <w:semiHidden/>
    <w:rPr>
      <w:i/>
      <w:iCs/>
      <w:color w:val="2A7B88" w:themeColor="accent1" w:themeShade="BF"/>
    </w:rPr>
  </w:style>
  <w:style w:type="character" w:customStyle="1" w:styleId="30">
    <w:name w:val="正文文本 3 字符"/>
    <w:basedOn w:val="a2"/>
    <w:link w:val="3"/>
    <w:uiPriority w:val="99"/>
    <w:semiHidden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Pr>
      <w:szCs w:val="16"/>
    </w:rPr>
  </w:style>
  <w:style w:type="character" w:customStyle="1" w:styleId="a9">
    <w:name w:val="文档结构图 字符"/>
    <w:basedOn w:val="a2"/>
    <w:link w:val="a8"/>
    <w:uiPriority w:val="99"/>
    <w:semiHidden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f2">
    <w:name w:val="批注框文本 字符"/>
    <w:basedOn w:val="a2"/>
    <w:link w:val="af1"/>
    <w:uiPriority w:val="99"/>
    <w:semiHidden/>
    <w:qFormat/>
    <w:rPr>
      <w:rFonts w:ascii="Segoe UI" w:hAnsi="Segoe UI" w:cs="Segoe UI"/>
      <w:szCs w:val="18"/>
    </w:rPr>
  </w:style>
  <w:style w:type="character" w:customStyle="1" w:styleId="ab">
    <w:name w:val="批注文字 字符"/>
    <w:basedOn w:val="a2"/>
    <w:link w:val="aa"/>
    <w:uiPriority w:val="99"/>
    <w:semiHidden/>
    <w:rPr>
      <w:szCs w:val="20"/>
    </w:rPr>
  </w:style>
  <w:style w:type="character" w:customStyle="1" w:styleId="afd">
    <w:name w:val="批注主题 字符"/>
    <w:basedOn w:val="ab"/>
    <w:link w:val="afc"/>
    <w:uiPriority w:val="99"/>
    <w:semiHidden/>
    <w:rPr>
      <w:b/>
      <w:bCs/>
      <w:szCs w:val="20"/>
    </w:rPr>
  </w:style>
  <w:style w:type="character" w:customStyle="1" w:styleId="af0">
    <w:name w:val="尾注文本 字符"/>
    <w:basedOn w:val="a2"/>
    <w:link w:val="af"/>
    <w:uiPriority w:val="99"/>
    <w:semiHidden/>
    <w:rPr>
      <w:szCs w:val="20"/>
    </w:rPr>
  </w:style>
  <w:style w:type="character" w:customStyle="1" w:styleId="af9">
    <w:name w:val="脚注文本 字符"/>
    <w:basedOn w:val="a2"/>
    <w:link w:val="af8"/>
    <w:uiPriority w:val="99"/>
    <w:semiHidden/>
    <w:rPr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Pr>
      <w:rFonts w:ascii="Consolas" w:hAnsi="Consolas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Consolas" w:hAnsi="Consolas"/>
      <w:szCs w:val="20"/>
    </w:rPr>
  </w:style>
  <w:style w:type="character" w:customStyle="1" w:styleId="ae">
    <w:name w:val="纯文本 字符"/>
    <w:basedOn w:val="a2"/>
    <w:link w:val="ad"/>
    <w:uiPriority w:val="99"/>
    <w:semiHidden/>
    <w:rPr>
      <w:rFonts w:ascii="Consolas" w:hAnsi="Consolas"/>
      <w:szCs w:val="21"/>
    </w:rPr>
  </w:style>
  <w:style w:type="paragraph" w:styleId="aff5">
    <w:name w:val="List Paragraph"/>
    <w:basedOn w:val="a1"/>
    <w:uiPriority w:val="1"/>
    <w:qFormat/>
    <w:pPr>
      <w:widowControl w:val="0"/>
      <w:autoSpaceDE w:val="0"/>
      <w:autoSpaceDN w:val="0"/>
      <w:spacing w:before="112" w:after="0"/>
      <w:ind w:left="104" w:right="123"/>
    </w:pPr>
    <w:rPr>
      <w:rFonts w:ascii="微软雅黑" w:eastAsia="微软雅黑" w:hAnsi="微软雅黑" w:cs="微软雅黑"/>
      <w:color w:val="000000"/>
      <w:lang w:val="zh-CN" w:bidi="zh-CN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50">
    <w:name w:val="标题 5 字符"/>
    <w:basedOn w:val="a2"/>
    <w:link w:val="5"/>
    <w:uiPriority w:val="9"/>
    <w:semiHidden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059;&#28059;&#35201;&#21162;&#21147;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5C00BBF754D0998939B1E8550BD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3E322F-46B1-4B87-BE4F-3A31CAF9883F}"/>
      </w:docPartPr>
      <w:docPartBody>
        <w:p w:rsidR="005C3368" w:rsidRDefault="00DD7567">
          <w:pPr>
            <w:pStyle w:val="27B5C00BBF754D0998939B1E8550BD40"/>
          </w:pPr>
          <w:r>
            <w:rPr>
              <w:lang w:val="zh-CN" w:bidi="zh-CN"/>
            </w:rPr>
            <w:t>求职意向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明朝B">
    <w:altName w:val="MS Minch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0F"/>
    <w:rsid w:val="00190557"/>
    <w:rsid w:val="00301803"/>
    <w:rsid w:val="00485D3F"/>
    <w:rsid w:val="005C3368"/>
    <w:rsid w:val="006D67A6"/>
    <w:rsid w:val="007448F4"/>
    <w:rsid w:val="00842648"/>
    <w:rsid w:val="00A5680F"/>
    <w:rsid w:val="00B17B2C"/>
    <w:rsid w:val="00B547C4"/>
    <w:rsid w:val="00BB648D"/>
    <w:rsid w:val="00CF7152"/>
    <w:rsid w:val="00D10092"/>
    <w:rsid w:val="00D94CEC"/>
    <w:rsid w:val="00DD7567"/>
    <w:rsid w:val="00E315AD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B5C00BBF754D0998939B1E8550BD40">
    <w:name w:val="27B5C00BBF754D0998939B1E8550BD40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80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赵 涛</cp:lastModifiedBy>
  <cp:revision>27</cp:revision>
  <dcterms:created xsi:type="dcterms:W3CDTF">2021-12-03T03:19:00Z</dcterms:created>
  <dcterms:modified xsi:type="dcterms:W3CDTF">2022-04-11T14:14:00Z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